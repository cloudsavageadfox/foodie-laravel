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3DDEE" w14:textId="7C1232C8" w:rsidR="00013925" w:rsidRDefault="00BE4B14" w:rsidP="002D52A4">
      <w:pPr>
        <w:pStyle w:val="Heading1"/>
        <w:tabs>
          <w:tab w:val="left" w:pos="4573"/>
        </w:tabs>
        <w:ind w:left="-540" w:firstLine="630"/>
        <w:rPr>
          <w:sz w:val="24"/>
          <w:szCs w:val="24"/>
        </w:rPr>
      </w:pPr>
      <w:r w:rsidRPr="00CD1484">
        <w:rPr>
          <w:sz w:val="24"/>
          <w:szCs w:val="24"/>
        </w:rPr>
        <w:t>Experience</w:t>
      </w:r>
      <w:r w:rsidR="002D52A4">
        <w:rPr>
          <w:sz w:val="24"/>
          <w:szCs w:val="24"/>
        </w:rPr>
        <w:tab/>
      </w:r>
    </w:p>
    <w:p w14:paraId="1905CD74" w14:textId="77777777" w:rsidR="000F39F8" w:rsidRPr="00013925" w:rsidRDefault="000F39F8" w:rsidP="00091532">
      <w:pPr>
        <w:pStyle w:val="NoSpacing"/>
        <w:spacing w:line="360" w:lineRule="auto"/>
        <w:ind w:left="270"/>
        <w:rPr>
          <w:b/>
        </w:rPr>
      </w:pPr>
      <w:r>
        <w:rPr>
          <w:b/>
        </w:rPr>
        <w:t xml:space="preserve">Assistant </w:t>
      </w:r>
      <w:r w:rsidR="00F97215">
        <w:rPr>
          <w:b/>
        </w:rPr>
        <w:t xml:space="preserve">Account </w:t>
      </w:r>
      <w:r>
        <w:rPr>
          <w:b/>
        </w:rPr>
        <w:t>Manager</w:t>
      </w:r>
      <w:r w:rsidR="00FF67D2">
        <w:rPr>
          <w:b/>
        </w:rPr>
        <w:t xml:space="preserve"> (part</w:t>
      </w:r>
      <w:r w:rsidR="00F266EB">
        <w:rPr>
          <w:b/>
        </w:rPr>
        <w:t>-time)</w:t>
      </w:r>
    </w:p>
    <w:p w14:paraId="0EA79464" w14:textId="77777777" w:rsidR="000F39F8" w:rsidRDefault="000F39F8" w:rsidP="00256356">
      <w:pPr>
        <w:pStyle w:val="NoSpacing"/>
        <w:spacing w:line="360" w:lineRule="auto"/>
        <w:ind w:left="270" w:right="-450"/>
        <w:rPr>
          <w:b/>
        </w:rPr>
      </w:pPr>
      <w:r w:rsidRPr="00A25476">
        <w:rPr>
          <w:i/>
        </w:rPr>
        <w:t>Thoughts &amp;</w:t>
      </w:r>
      <w:r w:rsidR="00A25476" w:rsidRPr="00A25476">
        <w:rPr>
          <w:i/>
        </w:rPr>
        <w:t xml:space="preserve"> </w:t>
      </w:r>
      <w:r w:rsidR="001B0CEA">
        <w:rPr>
          <w:i/>
        </w:rPr>
        <w:t xml:space="preserve">Notions Events Management Inc., </w:t>
      </w:r>
      <w:proofErr w:type="spellStart"/>
      <w:r w:rsidR="001B0CEA" w:rsidRPr="001B0CEA">
        <w:rPr>
          <w:i/>
        </w:rPr>
        <w:t>Alabang</w:t>
      </w:r>
      <w:proofErr w:type="spellEnd"/>
      <w:r w:rsidR="001B0CEA" w:rsidRPr="001B0CEA">
        <w:rPr>
          <w:i/>
        </w:rPr>
        <w:t xml:space="preserve">, </w:t>
      </w:r>
      <w:r w:rsidR="00013582">
        <w:rPr>
          <w:i/>
        </w:rPr>
        <w:t xml:space="preserve">Muntinlupa </w:t>
      </w:r>
      <w:r w:rsidR="001B0CEA">
        <w:t>City</w:t>
      </w:r>
      <w:r w:rsidR="00661617">
        <w:rPr>
          <w:b/>
        </w:rPr>
        <w:t xml:space="preserve">   </w:t>
      </w:r>
      <w:r w:rsidR="001B0CEA">
        <w:rPr>
          <w:b/>
        </w:rPr>
        <w:t xml:space="preserve">                                     </w:t>
      </w:r>
      <w:r w:rsidR="008942C4" w:rsidRPr="00C53302">
        <w:rPr>
          <w:b/>
        </w:rPr>
        <w:t>May</w:t>
      </w:r>
      <w:r w:rsidR="00C53302" w:rsidRPr="00C53302">
        <w:rPr>
          <w:b/>
        </w:rPr>
        <w:t xml:space="preserve"> 2018 -</w:t>
      </w:r>
      <w:r w:rsidR="00C53302">
        <w:t xml:space="preserve"> </w:t>
      </w:r>
      <w:r w:rsidR="008942C4">
        <w:t xml:space="preserve"> </w:t>
      </w:r>
      <w:r w:rsidR="00661617">
        <w:rPr>
          <w:b/>
        </w:rPr>
        <w:t xml:space="preserve">August </w:t>
      </w:r>
      <w:r>
        <w:rPr>
          <w:b/>
        </w:rPr>
        <w:t>2018</w:t>
      </w:r>
      <w:r w:rsidR="00091532">
        <w:rPr>
          <w:b/>
        </w:rPr>
        <w:t xml:space="preserve">                   </w:t>
      </w:r>
    </w:p>
    <w:p w14:paraId="4DF46B1D" w14:textId="6D1EF2C3" w:rsidR="002A0A86" w:rsidRPr="003134B3" w:rsidRDefault="002A0A86" w:rsidP="002A0A86">
      <w:pPr>
        <w:pStyle w:val="ListBullet"/>
        <w:rPr>
          <w:rFonts w:ascii="Times New Roman" w:hAnsi="Times New Roman"/>
          <w:sz w:val="24"/>
          <w:szCs w:val="24"/>
        </w:rPr>
      </w:pPr>
      <w:r w:rsidRPr="002A0A86">
        <w:rPr>
          <w:shd w:val="clear" w:color="auto" w:fill="FFFFFF"/>
        </w:rPr>
        <w:t xml:space="preserve">During my 4-month tenure, I was introduced and tasked to </w:t>
      </w:r>
      <w:r w:rsidR="000A14D1">
        <w:rPr>
          <w:shd w:val="clear" w:color="auto" w:fill="FFFFFF"/>
        </w:rPr>
        <w:t>assist in handling</w:t>
      </w:r>
      <w:r w:rsidRPr="002A0A86">
        <w:rPr>
          <w:shd w:val="clear" w:color="auto" w:fill="FFFFFF"/>
        </w:rPr>
        <w:t xml:space="preserve"> a</w:t>
      </w:r>
      <w:r w:rsidR="000A14D1">
        <w:rPr>
          <w:shd w:val="clear" w:color="auto" w:fill="FFFFFF"/>
        </w:rPr>
        <w:t>n event for a</w:t>
      </w:r>
      <w:r w:rsidRPr="002A0A86">
        <w:rPr>
          <w:shd w:val="clear" w:color="auto" w:fill="FFFFFF"/>
        </w:rPr>
        <w:t xml:space="preserve"> pharmaceutical </w:t>
      </w:r>
      <w:r w:rsidR="000A14D1">
        <w:rPr>
          <w:shd w:val="clear" w:color="auto" w:fill="FFFFFF"/>
        </w:rPr>
        <w:t>company</w:t>
      </w:r>
    </w:p>
    <w:p w14:paraId="0166A590" w14:textId="3037B6D6" w:rsidR="003134B3" w:rsidRPr="00343721" w:rsidRDefault="003134B3" w:rsidP="003134B3">
      <w:pPr>
        <w:pStyle w:val="ListBullet"/>
        <w:rPr>
          <w:szCs w:val="20"/>
        </w:rPr>
      </w:pPr>
      <w:r w:rsidRPr="00343721">
        <w:rPr>
          <w:szCs w:val="20"/>
        </w:rPr>
        <w:t>Coordinating with internal and external stakeholders to review budget, proposals, chosen venue, attendees</w:t>
      </w:r>
    </w:p>
    <w:p w14:paraId="34BE0683" w14:textId="77777777" w:rsidR="000F39F8" w:rsidRDefault="00A25476" w:rsidP="00256356">
      <w:pPr>
        <w:pStyle w:val="ListBullet"/>
        <w:spacing w:line="240" w:lineRule="auto"/>
      </w:pPr>
      <w:r>
        <w:t>Development, production and delivery of projects from proposal right up to delivery</w:t>
      </w:r>
    </w:p>
    <w:p w14:paraId="790C944C" w14:textId="77777777" w:rsidR="000F39F8" w:rsidRDefault="00A25476" w:rsidP="00256356">
      <w:pPr>
        <w:pStyle w:val="ListBullet"/>
        <w:spacing w:line="240" w:lineRule="auto"/>
      </w:pPr>
      <w:r>
        <w:t xml:space="preserve">Managing supplier relationships </w:t>
      </w:r>
    </w:p>
    <w:p w14:paraId="72A2171A" w14:textId="77777777" w:rsidR="00A25476" w:rsidRDefault="00A25476" w:rsidP="00256356">
      <w:pPr>
        <w:pStyle w:val="ListBullet"/>
        <w:spacing w:line="240" w:lineRule="auto"/>
      </w:pPr>
      <w:r>
        <w:t xml:space="preserve">Travelling to on-site inspections </w:t>
      </w:r>
    </w:p>
    <w:p w14:paraId="436421A5" w14:textId="77777777" w:rsidR="0041140C" w:rsidRPr="00B6664B" w:rsidRDefault="00A25476" w:rsidP="00C6372A">
      <w:pPr>
        <w:pStyle w:val="ListBullet"/>
        <w:spacing w:line="240" w:lineRule="auto"/>
      </w:pPr>
      <w:r>
        <w:t>Ensuring excellent customer service and quality delivery</w:t>
      </w:r>
    </w:p>
    <w:p w14:paraId="736B8550" w14:textId="77777777" w:rsidR="00C53302" w:rsidRDefault="00C53302" w:rsidP="00C53302">
      <w:pPr>
        <w:pStyle w:val="NoSpacing"/>
        <w:spacing w:line="360" w:lineRule="auto"/>
        <w:rPr>
          <w:b/>
        </w:rPr>
      </w:pPr>
    </w:p>
    <w:p w14:paraId="7EE64E1D" w14:textId="77777777" w:rsidR="00C53302" w:rsidRPr="00013925" w:rsidRDefault="00C53302" w:rsidP="00091532">
      <w:pPr>
        <w:pStyle w:val="NoSpacing"/>
        <w:spacing w:line="360" w:lineRule="auto"/>
        <w:ind w:left="270"/>
        <w:rPr>
          <w:b/>
        </w:rPr>
      </w:pPr>
      <w:r w:rsidRPr="00013925">
        <w:rPr>
          <w:b/>
        </w:rPr>
        <w:t>Accounting Intern</w:t>
      </w:r>
    </w:p>
    <w:p w14:paraId="644F98B5" w14:textId="583F5DB6" w:rsidR="00C53302" w:rsidRPr="001E451F" w:rsidRDefault="00C53302" w:rsidP="00091532">
      <w:pPr>
        <w:pStyle w:val="NoSpacing"/>
        <w:spacing w:line="360" w:lineRule="auto"/>
        <w:ind w:left="270"/>
        <w:rPr>
          <w:b/>
        </w:rPr>
      </w:pPr>
      <w:r w:rsidRPr="00B6664B">
        <w:t xml:space="preserve">MPL Holdings Inc., </w:t>
      </w:r>
      <w:r w:rsidRPr="00013925">
        <w:rPr>
          <w:i/>
        </w:rPr>
        <w:t xml:space="preserve">Marcos Alvarez Avenue, Las </w:t>
      </w:r>
      <w:proofErr w:type="spellStart"/>
      <w:r w:rsidRPr="00013925">
        <w:rPr>
          <w:i/>
        </w:rPr>
        <w:t>Pinas</w:t>
      </w:r>
      <w:proofErr w:type="spellEnd"/>
      <w:r w:rsidRPr="00013925">
        <w:rPr>
          <w:i/>
        </w:rPr>
        <w:t xml:space="preserve"> City</w:t>
      </w:r>
      <w:r w:rsidR="00DB631D">
        <w:rPr>
          <w:i/>
        </w:rPr>
        <w:t>, Manila, Philippines</w:t>
      </w:r>
      <w:r w:rsidRPr="00013925">
        <w:rPr>
          <w:i/>
        </w:rPr>
        <w:tab/>
      </w:r>
      <w:r w:rsidR="002656CB">
        <w:tab/>
        <w:t xml:space="preserve">       </w:t>
      </w:r>
      <w:r w:rsidR="00256356">
        <w:t xml:space="preserve"> </w:t>
      </w:r>
      <w:r w:rsidR="00091532">
        <w:t xml:space="preserve"> </w:t>
      </w:r>
      <w:r w:rsidR="00256356">
        <w:t xml:space="preserve"> </w:t>
      </w:r>
      <w:r w:rsidRPr="001E451F">
        <w:rPr>
          <w:b/>
        </w:rPr>
        <w:t>June 2015</w:t>
      </w:r>
      <w:r>
        <w:rPr>
          <w:b/>
        </w:rPr>
        <w:t xml:space="preserve"> </w:t>
      </w:r>
      <w:r w:rsidRPr="001E451F">
        <w:rPr>
          <w:b/>
        </w:rPr>
        <w:t>- August 2015</w:t>
      </w:r>
      <w:r w:rsidR="00091532">
        <w:rPr>
          <w:b/>
        </w:rPr>
        <w:t xml:space="preserve">                                                                </w:t>
      </w:r>
    </w:p>
    <w:p w14:paraId="5CA2406D" w14:textId="77777777" w:rsidR="00C53302" w:rsidRDefault="00C53302" w:rsidP="00C53302">
      <w:pPr>
        <w:pStyle w:val="ListBullet"/>
        <w:spacing w:line="240" w:lineRule="auto"/>
      </w:pPr>
      <w:r>
        <w:t>Completed 308 internship hours in the Accounting Department</w:t>
      </w:r>
    </w:p>
    <w:p w14:paraId="578E8C48" w14:textId="77777777" w:rsidR="00C53302" w:rsidRDefault="00C53302" w:rsidP="00C53302">
      <w:pPr>
        <w:pStyle w:val="ListBullet"/>
        <w:spacing w:line="240" w:lineRule="auto"/>
      </w:pPr>
      <w:r>
        <w:t>Conducted weekly inventory checks and requisitioned food and supplies maintaining appropriates stock levels</w:t>
      </w:r>
    </w:p>
    <w:p w14:paraId="12A89B92" w14:textId="77777777" w:rsidR="00C53302" w:rsidRDefault="00C53302" w:rsidP="00C53302">
      <w:pPr>
        <w:pStyle w:val="ListBullet"/>
        <w:spacing w:line="240" w:lineRule="auto"/>
      </w:pPr>
      <w:r>
        <w:t>Processed payments and documents such as employee reimbursements, vouchers, and invoices</w:t>
      </w:r>
    </w:p>
    <w:p w14:paraId="6964FBB7" w14:textId="77777777" w:rsidR="00C53302" w:rsidRDefault="00C53302" w:rsidP="00C53302">
      <w:pPr>
        <w:pStyle w:val="ListBullet"/>
        <w:spacing w:line="240" w:lineRule="auto"/>
      </w:pPr>
      <w:r>
        <w:t>Assisted with filing, data entry, and maintaining accurate and complete financial records</w:t>
      </w:r>
    </w:p>
    <w:p w14:paraId="621986DA" w14:textId="77777777" w:rsidR="00C53302" w:rsidRDefault="00C53302" w:rsidP="00C53302">
      <w:pPr>
        <w:pStyle w:val="ListBullet"/>
        <w:spacing w:line="240" w:lineRule="auto"/>
      </w:pPr>
      <w:r>
        <w:t>Determined content and assembled data in preparation for monthly reports for review</w:t>
      </w:r>
    </w:p>
    <w:p w14:paraId="08573E34" w14:textId="77777777" w:rsidR="00C53302" w:rsidRDefault="00BE4B14" w:rsidP="00091532">
      <w:pPr>
        <w:pStyle w:val="Heading1"/>
        <w:ind w:left="90"/>
        <w:rPr>
          <w:sz w:val="24"/>
          <w:szCs w:val="24"/>
        </w:rPr>
      </w:pPr>
      <w:r w:rsidRPr="00CD1484">
        <w:rPr>
          <w:sz w:val="24"/>
          <w:szCs w:val="24"/>
        </w:rPr>
        <w:t>Education</w:t>
      </w:r>
    </w:p>
    <w:p w14:paraId="15F9FEAD" w14:textId="77777777" w:rsidR="00C6372A" w:rsidRDefault="00C6372A" w:rsidP="00F80549">
      <w:pPr>
        <w:pStyle w:val="Heading2"/>
        <w:tabs>
          <w:tab w:val="clear" w:pos="10080"/>
          <w:tab w:val="right" w:pos="9900"/>
        </w:tabs>
        <w:spacing w:line="360" w:lineRule="auto"/>
        <w:ind w:left="270"/>
      </w:pPr>
      <w:r>
        <w:t xml:space="preserve">Jose Rizal University                                                                                    </w:t>
      </w:r>
      <w:r w:rsidR="00F266EB">
        <w:t xml:space="preserve">                 </w:t>
      </w:r>
      <w:r w:rsidR="00661617">
        <w:t xml:space="preserve"> </w:t>
      </w:r>
      <w:r w:rsidR="00F266EB">
        <w:t xml:space="preserve">2018 - </w:t>
      </w:r>
      <w:r w:rsidR="00661617">
        <w:t>To be completed on June 2020</w:t>
      </w:r>
      <w:r>
        <w:t xml:space="preserve">   </w:t>
      </w:r>
    </w:p>
    <w:p w14:paraId="32ABE5A6" w14:textId="77777777" w:rsidR="00661617" w:rsidRPr="00661617" w:rsidRDefault="00661617" w:rsidP="00F80549">
      <w:pPr>
        <w:spacing w:line="360" w:lineRule="auto"/>
        <w:ind w:left="270"/>
        <w:rPr>
          <w:i/>
        </w:rPr>
      </w:pPr>
      <w:r w:rsidRPr="00F13A9A">
        <w:rPr>
          <w:rFonts w:eastAsia="Times New Roman"/>
          <w:i/>
          <w:szCs w:val="20"/>
        </w:rPr>
        <w:t xml:space="preserve">80 Shaw Blvd, </w:t>
      </w:r>
      <w:proofErr w:type="spellStart"/>
      <w:r w:rsidRPr="00F13A9A">
        <w:rPr>
          <w:rFonts w:eastAsia="Times New Roman"/>
          <w:i/>
          <w:szCs w:val="20"/>
        </w:rPr>
        <w:t>Mandaluyong</w:t>
      </w:r>
      <w:proofErr w:type="spellEnd"/>
      <w:r w:rsidRPr="00F13A9A">
        <w:rPr>
          <w:rFonts w:eastAsia="Times New Roman"/>
          <w:i/>
          <w:szCs w:val="20"/>
        </w:rPr>
        <w:t>, 1552 Metro Manila</w:t>
      </w:r>
    </w:p>
    <w:p w14:paraId="0795F0FE" w14:textId="1EE1A4A3" w:rsidR="00C6372A" w:rsidRPr="00661617" w:rsidRDefault="00C6372A" w:rsidP="00F80549">
      <w:pPr>
        <w:pStyle w:val="BodyText"/>
        <w:spacing w:line="360" w:lineRule="auto"/>
        <w:ind w:left="270"/>
        <w:rPr>
          <w:i/>
        </w:rPr>
      </w:pPr>
      <w:r w:rsidRPr="001E2F4B">
        <w:rPr>
          <w:b/>
        </w:rPr>
        <w:t>Degree:</w:t>
      </w:r>
      <w:r w:rsidRPr="00273738">
        <w:rPr>
          <w:i/>
        </w:rPr>
        <w:t xml:space="preserve"> </w:t>
      </w:r>
      <w:r w:rsidR="00661617">
        <w:t>Masters in</w:t>
      </w:r>
      <w:r w:rsidRPr="004C4EF2">
        <w:t xml:space="preserve"> Business Administration</w:t>
      </w:r>
      <w:r w:rsidR="00661617">
        <w:t xml:space="preserve"> &amp; H</w:t>
      </w:r>
      <w:r w:rsidR="00763023">
        <w:t>ospital</w:t>
      </w:r>
      <w:bookmarkStart w:id="0" w:name="_GoBack"/>
      <w:bookmarkEnd w:id="0"/>
      <w:r w:rsidR="00661617">
        <w:t xml:space="preserve"> Management</w:t>
      </w:r>
    </w:p>
    <w:p w14:paraId="432434F6" w14:textId="70C539FB" w:rsidR="008C503B" w:rsidRDefault="00273738" w:rsidP="00091532">
      <w:pPr>
        <w:pStyle w:val="Heading2"/>
        <w:ind w:left="270"/>
      </w:pPr>
      <w:proofErr w:type="spellStart"/>
      <w:r>
        <w:t>Southville</w:t>
      </w:r>
      <w:proofErr w:type="spellEnd"/>
      <w:r>
        <w:t xml:space="preserve"> International School affiliated with Foreign Universities</w:t>
      </w:r>
      <w:r w:rsidR="00A06DA7">
        <w:t xml:space="preserve">                                                      </w:t>
      </w:r>
      <w:r w:rsidR="009659E9">
        <w:t xml:space="preserve">  </w:t>
      </w:r>
      <w:r w:rsidR="001E2F4B">
        <w:t xml:space="preserve">  </w:t>
      </w:r>
      <w:r w:rsidR="00A06DA7">
        <w:t xml:space="preserve"> </w:t>
      </w:r>
      <w:r w:rsidR="00091532">
        <w:t xml:space="preserve">      </w:t>
      </w:r>
      <w:r w:rsidR="002656CB">
        <w:t>2013-2016</w:t>
      </w:r>
      <w:r w:rsidR="00091532">
        <w:t xml:space="preserve">         </w:t>
      </w:r>
    </w:p>
    <w:p w14:paraId="5B18B222" w14:textId="77777777" w:rsidR="002656CB" w:rsidRDefault="0045633C" w:rsidP="002656CB">
      <w:pPr>
        <w:pStyle w:val="BodyText"/>
        <w:spacing w:line="240" w:lineRule="auto"/>
        <w:ind w:left="270"/>
        <w:rPr>
          <w:i/>
        </w:rPr>
      </w:pPr>
      <w:r w:rsidRPr="00273738">
        <w:rPr>
          <w:i/>
        </w:rPr>
        <w:t xml:space="preserve">Lima Cor. </w:t>
      </w:r>
      <w:proofErr w:type="spellStart"/>
      <w:r w:rsidRPr="00273738">
        <w:rPr>
          <w:i/>
        </w:rPr>
        <w:t>Luxemborg</w:t>
      </w:r>
      <w:proofErr w:type="spellEnd"/>
      <w:r w:rsidRPr="00273738">
        <w:rPr>
          <w:i/>
        </w:rPr>
        <w:t xml:space="preserve"> St., BF international, Las </w:t>
      </w:r>
      <w:proofErr w:type="spellStart"/>
      <w:r w:rsidRPr="00273738">
        <w:rPr>
          <w:i/>
        </w:rPr>
        <w:t>Pinas</w:t>
      </w:r>
      <w:proofErr w:type="spellEnd"/>
      <w:r w:rsidRPr="00273738">
        <w:rPr>
          <w:i/>
        </w:rPr>
        <w:t xml:space="preserve"> City, Metro Manila</w:t>
      </w:r>
      <w:r>
        <w:rPr>
          <w:i/>
        </w:rPr>
        <w:t>, Philippines</w:t>
      </w:r>
    </w:p>
    <w:p w14:paraId="5A7F70BC" w14:textId="33F69ECE" w:rsidR="00E8502F" w:rsidRPr="00E8502F" w:rsidRDefault="00E8502F" w:rsidP="00E8502F">
      <w:pPr>
        <w:pStyle w:val="BodyText"/>
        <w:numPr>
          <w:ilvl w:val="0"/>
          <w:numId w:val="20"/>
        </w:numPr>
        <w:spacing w:line="240" w:lineRule="auto"/>
        <w:rPr>
          <w:i/>
        </w:rPr>
      </w:pPr>
      <w:r w:rsidRPr="00CD1484">
        <w:t>BTEC Higher National Diploma in Management</w:t>
      </w:r>
    </w:p>
    <w:p w14:paraId="3889A58E" w14:textId="77777777" w:rsidR="00E8502F" w:rsidRDefault="002656CB" w:rsidP="00E8502F">
      <w:pPr>
        <w:pStyle w:val="BodyText"/>
        <w:spacing w:line="240" w:lineRule="auto"/>
        <w:ind w:left="270"/>
      </w:pPr>
      <w:r w:rsidRPr="001E2F4B">
        <w:rPr>
          <w:b/>
        </w:rPr>
        <w:t>Degree:</w:t>
      </w:r>
      <w:r w:rsidRPr="00273738">
        <w:rPr>
          <w:i/>
        </w:rPr>
        <w:t xml:space="preserve"> </w:t>
      </w:r>
      <w:r w:rsidRPr="004C4EF2">
        <w:t>Bachelor of Arts in Business Administration</w:t>
      </w:r>
    </w:p>
    <w:p w14:paraId="58E5E2EC" w14:textId="246C7B5C" w:rsidR="00E65A9A" w:rsidRDefault="00E65A9A" w:rsidP="00E8502F">
      <w:pPr>
        <w:pStyle w:val="BodyText"/>
        <w:spacing w:line="240" w:lineRule="auto"/>
        <w:ind w:left="270"/>
        <w:rPr>
          <w:b/>
        </w:rPr>
      </w:pPr>
      <w:r w:rsidRPr="00E8502F">
        <w:rPr>
          <w:b/>
        </w:rPr>
        <w:t xml:space="preserve">Elizabeth Seton </w:t>
      </w:r>
      <w:r w:rsidR="00852270" w:rsidRPr="00E8502F">
        <w:rPr>
          <w:b/>
        </w:rPr>
        <w:t xml:space="preserve">High </w:t>
      </w:r>
      <w:r w:rsidRPr="00E8502F">
        <w:rPr>
          <w:b/>
        </w:rPr>
        <w:t xml:space="preserve">School </w:t>
      </w:r>
      <w:r w:rsidR="00A06DA7" w:rsidRPr="00E8502F">
        <w:rPr>
          <w:b/>
        </w:rPr>
        <w:t xml:space="preserve">                                                                                                       </w:t>
      </w:r>
      <w:r w:rsidR="00852270" w:rsidRPr="00E8502F">
        <w:rPr>
          <w:b/>
        </w:rPr>
        <w:t xml:space="preserve">                      </w:t>
      </w:r>
      <w:r w:rsidR="001E2F4B" w:rsidRPr="00E8502F">
        <w:rPr>
          <w:b/>
        </w:rPr>
        <w:t xml:space="preserve">  </w:t>
      </w:r>
      <w:r w:rsidR="00852270" w:rsidRPr="00E8502F">
        <w:rPr>
          <w:b/>
        </w:rPr>
        <w:t xml:space="preserve"> </w:t>
      </w:r>
      <w:r w:rsidR="00A06DA7" w:rsidRPr="00E8502F">
        <w:rPr>
          <w:b/>
        </w:rPr>
        <w:t xml:space="preserve"> </w:t>
      </w:r>
      <w:r w:rsidR="009659E9" w:rsidRPr="00E8502F">
        <w:rPr>
          <w:b/>
        </w:rPr>
        <w:t xml:space="preserve"> </w:t>
      </w:r>
      <w:r w:rsidR="00091532" w:rsidRPr="00E8502F">
        <w:rPr>
          <w:b/>
        </w:rPr>
        <w:t xml:space="preserve">    </w:t>
      </w:r>
      <w:r w:rsidRPr="00E8502F">
        <w:rPr>
          <w:b/>
        </w:rPr>
        <w:t>2000-2013</w:t>
      </w:r>
    </w:p>
    <w:p w14:paraId="4591ABF4" w14:textId="77777777" w:rsidR="00F80549" w:rsidRPr="002656CB" w:rsidRDefault="00F80549" w:rsidP="00F80549">
      <w:pPr>
        <w:pStyle w:val="BodyText"/>
        <w:spacing w:line="240" w:lineRule="auto"/>
        <w:ind w:firstLine="270"/>
        <w:rPr>
          <w:i/>
        </w:rPr>
      </w:pPr>
      <w:r w:rsidRPr="00273738">
        <w:rPr>
          <w:i/>
        </w:rPr>
        <w:t xml:space="preserve">BF </w:t>
      </w:r>
      <w:r>
        <w:rPr>
          <w:i/>
        </w:rPr>
        <w:t>Resort Village</w:t>
      </w:r>
      <w:r w:rsidRPr="00273738">
        <w:rPr>
          <w:i/>
        </w:rPr>
        <w:t xml:space="preserve">, Las </w:t>
      </w:r>
      <w:proofErr w:type="spellStart"/>
      <w:r w:rsidRPr="00273738">
        <w:rPr>
          <w:i/>
        </w:rPr>
        <w:t>Pinas</w:t>
      </w:r>
      <w:proofErr w:type="spellEnd"/>
      <w:r w:rsidRPr="00273738">
        <w:rPr>
          <w:i/>
        </w:rPr>
        <w:t xml:space="preserve"> City, Metro Manila</w:t>
      </w:r>
      <w:r>
        <w:rPr>
          <w:i/>
        </w:rPr>
        <w:t>, Philippines</w:t>
      </w:r>
    </w:p>
    <w:p w14:paraId="754DD282" w14:textId="77777777" w:rsidR="00F80549" w:rsidRPr="00E8502F" w:rsidRDefault="00F80549" w:rsidP="00E8502F">
      <w:pPr>
        <w:pStyle w:val="BodyText"/>
        <w:spacing w:line="240" w:lineRule="auto"/>
        <w:ind w:left="270"/>
        <w:rPr>
          <w:b/>
          <w:i/>
        </w:rPr>
      </w:pPr>
    </w:p>
    <w:p w14:paraId="594E4FE9" w14:textId="0F2E10F9" w:rsidR="00E8502F" w:rsidRPr="002656CB" w:rsidRDefault="002656CB" w:rsidP="002656CB">
      <w:pPr>
        <w:pStyle w:val="BodyText"/>
        <w:spacing w:line="240" w:lineRule="auto"/>
        <w:rPr>
          <w:i/>
        </w:rPr>
      </w:pPr>
      <w:r>
        <w:rPr>
          <w:i/>
        </w:rPr>
        <w:t xml:space="preserve">      </w:t>
      </w:r>
    </w:p>
    <w:p w14:paraId="007E8AAF" w14:textId="77777777" w:rsidR="00F80549" w:rsidRDefault="00F80549" w:rsidP="00091532">
      <w:pPr>
        <w:pStyle w:val="Heading1"/>
        <w:ind w:left="90"/>
        <w:rPr>
          <w:sz w:val="24"/>
          <w:szCs w:val="24"/>
        </w:rPr>
      </w:pPr>
    </w:p>
    <w:p w14:paraId="49F1FA7E" w14:textId="77777777" w:rsidR="008C503B" w:rsidRPr="00CD1484" w:rsidRDefault="00BE4B14" w:rsidP="00091532">
      <w:pPr>
        <w:pStyle w:val="Heading1"/>
        <w:ind w:left="90"/>
        <w:rPr>
          <w:sz w:val="24"/>
          <w:szCs w:val="24"/>
        </w:rPr>
      </w:pPr>
      <w:r w:rsidRPr="00CD1484">
        <w:rPr>
          <w:sz w:val="24"/>
          <w:szCs w:val="24"/>
        </w:rPr>
        <w:t>Skills</w:t>
      </w:r>
    </w:p>
    <w:p w14:paraId="63238572" w14:textId="77777777" w:rsidR="00037056" w:rsidRDefault="00037056" w:rsidP="00091532">
      <w:pPr>
        <w:pStyle w:val="ListBullet"/>
        <w:spacing w:line="240" w:lineRule="auto"/>
        <w:ind w:left="90"/>
        <w:sectPr w:rsidR="00037056" w:rsidSect="00256356">
          <w:footerReference w:type="even" r:id="rId8"/>
          <w:footerReference w:type="default" r:id="rId9"/>
          <w:headerReference w:type="first" r:id="rId10"/>
          <w:pgSz w:w="12240" w:h="15840"/>
          <w:pgMar w:top="720" w:right="630" w:bottom="720" w:left="630" w:header="720" w:footer="720" w:gutter="0"/>
          <w:pgBorders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pgBorders>
          <w:cols w:space="720"/>
          <w:titlePg/>
          <w:docGrid w:linePitch="360"/>
        </w:sectPr>
      </w:pPr>
    </w:p>
    <w:p w14:paraId="64C33FCD" w14:textId="77777777" w:rsidR="001F1C67" w:rsidRDefault="001F1C67" w:rsidP="00C53302">
      <w:pPr>
        <w:pStyle w:val="ListBullet"/>
      </w:pPr>
      <w:r>
        <w:t>Ability to work with several operating systems including Windows and Mac OSX</w:t>
      </w:r>
    </w:p>
    <w:p w14:paraId="31739010" w14:textId="77777777" w:rsidR="00A06DA7" w:rsidRDefault="00BA65A2" w:rsidP="00C53302">
      <w:pPr>
        <w:pStyle w:val="ListBullet"/>
      </w:pPr>
      <w:r>
        <w:t>O</w:t>
      </w:r>
      <w:r w:rsidR="00283BAF">
        <w:t>rganiz</w:t>
      </w:r>
      <w:r>
        <w:t>ational skills</w:t>
      </w:r>
    </w:p>
    <w:p w14:paraId="396A8191" w14:textId="77777777" w:rsidR="00A06DA7" w:rsidRDefault="00D339E4" w:rsidP="00C53302">
      <w:pPr>
        <w:pStyle w:val="ListBullet"/>
      </w:pPr>
      <w:r>
        <w:t>Fluent in both English and Filipino</w:t>
      </w:r>
    </w:p>
    <w:p w14:paraId="45F963A7" w14:textId="77777777" w:rsidR="006F14E8" w:rsidRDefault="006F14E8" w:rsidP="00C53302">
      <w:pPr>
        <w:pStyle w:val="ListBullet"/>
      </w:pPr>
      <w:r>
        <w:t>Research and Analysis</w:t>
      </w:r>
    </w:p>
    <w:p w14:paraId="0B70DE8E" w14:textId="7D71260D" w:rsidR="00B4348E" w:rsidRDefault="008D5490" w:rsidP="008053FD">
      <w:pPr>
        <w:pStyle w:val="ListBullet"/>
      </w:pPr>
      <w:r>
        <w:t>Campaign Development</w:t>
      </w:r>
    </w:p>
    <w:p w14:paraId="72619DAA" w14:textId="77777777" w:rsidR="00D72DCC" w:rsidRDefault="008760B8" w:rsidP="00C53302">
      <w:pPr>
        <w:pStyle w:val="ListBullet"/>
      </w:pPr>
      <w:r>
        <w:t>Effective verbal and written communication</w:t>
      </w:r>
    </w:p>
    <w:p w14:paraId="25EA7434" w14:textId="4AEA6F28" w:rsidR="0044328B" w:rsidRDefault="00C117D3" w:rsidP="00C53302">
      <w:pPr>
        <w:pStyle w:val="ListBullet"/>
      </w:pPr>
      <w:r>
        <w:t xml:space="preserve">Knowledge on </w:t>
      </w:r>
      <w:r w:rsidR="00157066">
        <w:t>emerging</w:t>
      </w:r>
      <w:r>
        <w:t xml:space="preserve"> trends</w:t>
      </w:r>
    </w:p>
    <w:p w14:paraId="2E78A2AB" w14:textId="77777777" w:rsidR="0044328B" w:rsidRDefault="008760B8" w:rsidP="00C53302">
      <w:pPr>
        <w:pStyle w:val="ListBullet"/>
      </w:pPr>
      <w:r>
        <w:t xml:space="preserve">Ability to perform under time constraints and meet strict deadlines </w:t>
      </w:r>
    </w:p>
    <w:p w14:paraId="6505414D" w14:textId="77777777" w:rsidR="006F14E8" w:rsidRDefault="006F14E8" w:rsidP="00C53302">
      <w:pPr>
        <w:pStyle w:val="ListBullet"/>
      </w:pPr>
      <w:r>
        <w:t xml:space="preserve">Competent and seeks opportunities to work on teams </w:t>
      </w:r>
    </w:p>
    <w:p w14:paraId="15A7163E" w14:textId="77777777" w:rsidR="00E54BBC" w:rsidRDefault="00E54BBC" w:rsidP="00C53302">
      <w:pPr>
        <w:pStyle w:val="ListBullet"/>
      </w:pPr>
      <w:r>
        <w:t>Creative Thinking</w:t>
      </w:r>
    </w:p>
    <w:p w14:paraId="460D183F" w14:textId="77777777" w:rsidR="00037056" w:rsidRDefault="00D339E4" w:rsidP="00C53302">
      <w:pPr>
        <w:pStyle w:val="ListBullet"/>
      </w:pPr>
      <w:r>
        <w:t>Highly analytical and capable in id</w:t>
      </w:r>
      <w:r w:rsidR="00CD1484">
        <w:t>entifying and solving problems.</w:t>
      </w:r>
    </w:p>
    <w:p w14:paraId="55C459A7" w14:textId="3639D30F" w:rsidR="0044328B" w:rsidRPr="00D72DCC" w:rsidRDefault="00AD705F" w:rsidP="002D52A4">
      <w:pPr>
        <w:pStyle w:val="ListBullet"/>
        <w:sectPr w:rsidR="0044328B" w:rsidRPr="00D72DCC" w:rsidSect="00256356">
          <w:type w:val="continuous"/>
          <w:pgSz w:w="12240" w:h="15840"/>
          <w:pgMar w:top="720" w:right="1080" w:bottom="720" w:left="1080" w:header="720" w:footer="720" w:gutter="0"/>
          <w:pgBorders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pgBorders>
          <w:cols w:num="2" w:space="720"/>
          <w:titlePg/>
          <w:docGrid w:linePitch="360"/>
        </w:sectPr>
      </w:pPr>
      <w:r>
        <w:t>Good eye</w:t>
      </w:r>
      <w:r w:rsidR="002D52A4">
        <w:t xml:space="preserve"> for detail</w:t>
      </w:r>
    </w:p>
    <w:p w14:paraId="68B04431" w14:textId="77777777" w:rsidR="00D339E4" w:rsidRPr="00CD1484" w:rsidRDefault="0048390D" w:rsidP="002D52A4">
      <w:pPr>
        <w:pStyle w:val="Heading1"/>
        <w:spacing w:line="276" w:lineRule="auto"/>
        <w:ind w:left="-360"/>
        <w:rPr>
          <w:sz w:val="24"/>
          <w:szCs w:val="24"/>
        </w:rPr>
      </w:pPr>
      <w:r>
        <w:rPr>
          <w:sz w:val="24"/>
          <w:szCs w:val="24"/>
        </w:rPr>
        <w:t>Volunteer Experience,</w:t>
      </w:r>
      <w:r w:rsidR="00D339E4" w:rsidRPr="00CD1484">
        <w:rPr>
          <w:sz w:val="24"/>
          <w:szCs w:val="24"/>
        </w:rPr>
        <w:t xml:space="preserve"> Seminars Attended</w:t>
      </w:r>
      <w:r>
        <w:rPr>
          <w:sz w:val="24"/>
          <w:szCs w:val="24"/>
        </w:rPr>
        <w:t>, &amp; Awards</w:t>
      </w:r>
    </w:p>
    <w:p w14:paraId="4D34F48D" w14:textId="77777777" w:rsidR="00D339E4" w:rsidRDefault="00D339E4" w:rsidP="00852270">
      <w:pPr>
        <w:pStyle w:val="Heading2"/>
      </w:pPr>
      <w:r>
        <w:t>Member</w:t>
      </w:r>
      <w:r>
        <w:rPr>
          <w:b w:val="0"/>
        </w:rPr>
        <w:t xml:space="preserve">, SISFU </w:t>
      </w:r>
      <w:proofErr w:type="spellStart"/>
      <w:r>
        <w:rPr>
          <w:b w:val="0"/>
        </w:rPr>
        <w:t>Rotaract</w:t>
      </w:r>
      <w:proofErr w:type="spellEnd"/>
      <w:r>
        <w:rPr>
          <w:b w:val="0"/>
        </w:rPr>
        <w:t xml:space="preserve"> Club </w:t>
      </w:r>
      <w:r w:rsidR="00A06DA7">
        <w:t xml:space="preserve">                                                                                           </w:t>
      </w:r>
      <w:r w:rsidR="00661617">
        <w:t xml:space="preserve">                           </w:t>
      </w:r>
      <w:r w:rsidR="001E2F4B">
        <w:t xml:space="preserve">   </w:t>
      </w:r>
      <w:r w:rsidR="00091532">
        <w:t xml:space="preserve"> </w:t>
      </w:r>
      <w:r w:rsidR="00A06DA7">
        <w:t xml:space="preserve"> </w:t>
      </w:r>
      <w:r w:rsidR="009659E9">
        <w:t xml:space="preserve"> </w:t>
      </w:r>
      <w:r>
        <w:t>2013-2016</w:t>
      </w:r>
      <w:r w:rsidR="00091532">
        <w:t xml:space="preserve">                     </w:t>
      </w:r>
    </w:p>
    <w:p w14:paraId="03969C85" w14:textId="77777777" w:rsidR="00D339E4" w:rsidRDefault="00D339E4" w:rsidP="00D339E4">
      <w:pPr>
        <w:pStyle w:val="BodyText"/>
        <w:spacing w:line="240" w:lineRule="auto"/>
      </w:pPr>
      <w:r w:rsidRPr="00F231B7">
        <w:t>Volunteer</w:t>
      </w:r>
      <w:r>
        <w:rPr>
          <w:i/>
        </w:rPr>
        <w:t xml:space="preserve">, </w:t>
      </w:r>
      <w:r w:rsidRPr="009546EF">
        <w:t>Habitat for Humanity</w:t>
      </w:r>
      <w:r>
        <w:rPr>
          <w:i/>
        </w:rPr>
        <w:t xml:space="preserve">, </w:t>
      </w:r>
      <w:proofErr w:type="spellStart"/>
      <w:r>
        <w:rPr>
          <w:i/>
        </w:rPr>
        <w:t>Calauan</w:t>
      </w:r>
      <w:proofErr w:type="spellEnd"/>
      <w:r>
        <w:rPr>
          <w:i/>
        </w:rPr>
        <w:t xml:space="preserve">, Laguna, </w:t>
      </w:r>
      <w:r w:rsidRPr="00D339E4">
        <w:t>July 2013</w:t>
      </w:r>
    </w:p>
    <w:p w14:paraId="43FF3EE2" w14:textId="77777777" w:rsidR="00D339E4" w:rsidRPr="007E5680" w:rsidRDefault="007E5680" w:rsidP="00D339E4">
      <w:pPr>
        <w:pStyle w:val="ListBullet"/>
        <w:spacing w:line="240" w:lineRule="auto"/>
      </w:pPr>
      <w:r>
        <w:t>Worked with a team of college students to build homes for lower- income families.</w:t>
      </w:r>
    </w:p>
    <w:p w14:paraId="321C3028" w14:textId="77777777" w:rsidR="007E5680" w:rsidRDefault="007E5680" w:rsidP="00D339E4">
      <w:pPr>
        <w:pStyle w:val="Heading2"/>
        <w:rPr>
          <w:b w:val="0"/>
        </w:rPr>
      </w:pPr>
      <w:r w:rsidRPr="00F231B7">
        <w:rPr>
          <w:b w:val="0"/>
        </w:rPr>
        <w:t>Volunteer</w:t>
      </w:r>
      <w:r>
        <w:t xml:space="preserve">, </w:t>
      </w:r>
      <w:r w:rsidRPr="009546EF">
        <w:rPr>
          <w:b w:val="0"/>
        </w:rPr>
        <w:t>Donation Drive for Typhoon Yolanda Victims</w:t>
      </w:r>
      <w:r>
        <w:rPr>
          <w:b w:val="0"/>
          <w:i/>
        </w:rPr>
        <w:t xml:space="preserve">, </w:t>
      </w:r>
      <w:r w:rsidRPr="007E5680">
        <w:rPr>
          <w:b w:val="0"/>
        </w:rPr>
        <w:t>November 2014</w:t>
      </w:r>
    </w:p>
    <w:p w14:paraId="7E703004" w14:textId="77777777" w:rsidR="009546EF" w:rsidRDefault="007E5680" w:rsidP="00923A54">
      <w:pPr>
        <w:pStyle w:val="ListBullet"/>
        <w:spacing w:line="360" w:lineRule="auto"/>
      </w:pPr>
      <w:r>
        <w:t xml:space="preserve">A relief goods operation of SISFU </w:t>
      </w:r>
      <w:proofErr w:type="spellStart"/>
      <w:r>
        <w:t>Rotaract</w:t>
      </w:r>
      <w:proofErr w:type="spellEnd"/>
      <w:r>
        <w:t xml:space="preserve"> Club that provided critical life-saving supplies to the families affected by #</w:t>
      </w:r>
      <w:proofErr w:type="spellStart"/>
      <w:r>
        <w:t>YolandaPH</w:t>
      </w:r>
      <w:proofErr w:type="spellEnd"/>
    </w:p>
    <w:p w14:paraId="30EF0037" w14:textId="77777777" w:rsidR="007E5680" w:rsidRDefault="007E5680" w:rsidP="007E5680">
      <w:pPr>
        <w:pStyle w:val="ListBullet"/>
        <w:numPr>
          <w:ilvl w:val="0"/>
          <w:numId w:val="0"/>
        </w:numPr>
        <w:spacing w:line="240" w:lineRule="auto"/>
        <w:rPr>
          <w:b/>
        </w:rPr>
      </w:pPr>
      <w:r>
        <w:t>5</w:t>
      </w:r>
      <w:r w:rsidRPr="007E5680">
        <w:rPr>
          <w:vertAlign w:val="superscript"/>
        </w:rPr>
        <w:t>TH</w:t>
      </w:r>
      <w:r>
        <w:t xml:space="preserve"> PANAF UMC Youth Congress – </w:t>
      </w:r>
      <w:r w:rsidRPr="009546EF">
        <w:t>Learning a Better Way to Go Digital</w:t>
      </w:r>
      <w:r>
        <w:t xml:space="preserve">, </w:t>
      </w:r>
      <w:proofErr w:type="spellStart"/>
      <w:r w:rsidR="009546EF">
        <w:rPr>
          <w:i/>
        </w:rPr>
        <w:t>Unilab</w:t>
      </w:r>
      <w:proofErr w:type="spellEnd"/>
      <w:r w:rsidR="009546EF">
        <w:rPr>
          <w:i/>
        </w:rPr>
        <w:t xml:space="preserve"> Center, Pasig</w:t>
      </w:r>
      <w:r w:rsidR="00661617">
        <w:t xml:space="preserve">  </w:t>
      </w:r>
      <w:r w:rsidR="001E2F4B">
        <w:t xml:space="preserve"> </w:t>
      </w:r>
      <w:r w:rsidR="00091532">
        <w:t xml:space="preserve"> </w:t>
      </w:r>
      <w:r w:rsidRPr="009546EF">
        <w:rPr>
          <w:b/>
        </w:rPr>
        <w:t>December 2014</w:t>
      </w:r>
    </w:p>
    <w:p w14:paraId="5BE81412" w14:textId="77777777" w:rsidR="005E72F2" w:rsidRPr="005E72F2" w:rsidRDefault="005E72F2" w:rsidP="005E72F2">
      <w:pPr>
        <w:pStyle w:val="ListBullet"/>
        <w:spacing w:line="360" w:lineRule="auto"/>
        <w:rPr>
          <w:b/>
        </w:rPr>
      </w:pPr>
      <w:r>
        <w:t>Best Achiever in Busine</w:t>
      </w:r>
      <w:r w:rsidR="00661617">
        <w:t>ss Decision Making</w:t>
      </w:r>
      <w:r w:rsidR="00661617">
        <w:tab/>
      </w:r>
      <w:r w:rsidR="00661617">
        <w:tab/>
      </w:r>
      <w:r w:rsidR="00661617">
        <w:tab/>
      </w:r>
      <w:r w:rsidR="00661617">
        <w:tab/>
      </w:r>
      <w:r w:rsidR="00661617">
        <w:tab/>
      </w:r>
      <w:r w:rsidR="00661617">
        <w:tab/>
      </w:r>
      <w:r w:rsidR="00661617">
        <w:tab/>
        <w:t xml:space="preserve">   </w:t>
      </w:r>
      <w:r w:rsidRPr="005E72F2">
        <w:rPr>
          <w:b/>
        </w:rPr>
        <w:t>March 2015</w:t>
      </w:r>
    </w:p>
    <w:p w14:paraId="7156EB6D" w14:textId="77777777" w:rsidR="005E72F2" w:rsidRDefault="005E72F2" w:rsidP="005E72F2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b/>
        </w:rPr>
      </w:pPr>
    </w:p>
    <w:p w14:paraId="2E929C3A" w14:textId="77777777" w:rsidR="003336E0" w:rsidRPr="009546EF" w:rsidRDefault="003336E0" w:rsidP="007E5680">
      <w:pPr>
        <w:pStyle w:val="ListBullet"/>
        <w:numPr>
          <w:ilvl w:val="0"/>
          <w:numId w:val="0"/>
        </w:numPr>
        <w:spacing w:line="240" w:lineRule="auto"/>
        <w:rPr>
          <w:b/>
        </w:rPr>
      </w:pPr>
    </w:p>
    <w:p w14:paraId="498018A3" w14:textId="77777777" w:rsidR="00D339E4" w:rsidRDefault="00D339E4" w:rsidP="00D339E4">
      <w:pPr>
        <w:pStyle w:val="Heading2"/>
      </w:pPr>
      <w:r>
        <w:tab/>
      </w:r>
    </w:p>
    <w:p w14:paraId="523E0E90" w14:textId="77777777" w:rsidR="008C503B" w:rsidRDefault="008C503B"/>
    <w:p w14:paraId="7D007D9E" w14:textId="77777777" w:rsidR="00614DCA" w:rsidRDefault="00614DCA"/>
    <w:p w14:paraId="16E01422" w14:textId="77777777" w:rsidR="00614DCA" w:rsidRDefault="00614DCA"/>
    <w:p w14:paraId="2D710809" w14:textId="77777777" w:rsidR="00614DCA" w:rsidRDefault="00614DCA"/>
    <w:p w14:paraId="644E1723" w14:textId="77777777" w:rsidR="00614DCA" w:rsidRDefault="00614DCA"/>
    <w:p w14:paraId="22DA79B3" w14:textId="77777777" w:rsidR="00614DCA" w:rsidRDefault="00614DCA"/>
    <w:p w14:paraId="327B95A7" w14:textId="77777777" w:rsidR="00614DCA" w:rsidRDefault="00614DCA"/>
    <w:p w14:paraId="4A290866" w14:textId="77777777" w:rsidR="00614DCA" w:rsidRDefault="00614DCA"/>
    <w:p w14:paraId="23341E01" w14:textId="77777777" w:rsidR="00614DCA" w:rsidRDefault="00614DCA"/>
    <w:p w14:paraId="216FC3E3" w14:textId="77777777" w:rsidR="00614DCA" w:rsidRDefault="00614DCA"/>
    <w:p w14:paraId="57BAA5CB" w14:textId="77777777" w:rsidR="00614DCA" w:rsidRDefault="00614DCA"/>
    <w:p w14:paraId="2E773DC8" w14:textId="77777777" w:rsidR="00614DCA" w:rsidRDefault="00614DCA"/>
    <w:p w14:paraId="2F89DDC0" w14:textId="77777777" w:rsidR="00614DCA" w:rsidRDefault="00614DCA"/>
    <w:p w14:paraId="570CDC26" w14:textId="77777777" w:rsidR="00614DCA" w:rsidRDefault="00614DCA"/>
    <w:p w14:paraId="23668FFF" w14:textId="77777777" w:rsidR="00614DCA" w:rsidRDefault="00614DCA"/>
    <w:p w14:paraId="30AEFC95" w14:textId="77777777" w:rsidR="00614DCA" w:rsidRDefault="00614DCA"/>
    <w:p w14:paraId="441CBCE4" w14:textId="77777777" w:rsidR="00614DCA" w:rsidRDefault="00614DCA"/>
    <w:p w14:paraId="1D874BB9" w14:textId="77777777" w:rsidR="00614DCA" w:rsidRDefault="00614DCA" w:rsidP="002D52A4">
      <w:pPr>
        <w:ind w:left="-450" w:right="-540"/>
      </w:pPr>
    </w:p>
    <w:p w14:paraId="6A70CA54" w14:textId="77777777" w:rsidR="00614DCA" w:rsidRPr="002D52A4" w:rsidRDefault="00614DCA"/>
    <w:p w14:paraId="7911E170" w14:textId="77777777" w:rsidR="002D52A4" w:rsidRPr="002D52A4" w:rsidRDefault="002D52A4" w:rsidP="002D52A4">
      <w:pPr>
        <w:jc w:val="center"/>
        <w:rPr>
          <w:b/>
          <w:sz w:val="28"/>
          <w:szCs w:val="28"/>
        </w:rPr>
      </w:pPr>
      <w:r w:rsidRPr="002D52A4">
        <w:rPr>
          <w:b/>
          <w:sz w:val="28"/>
          <w:szCs w:val="28"/>
        </w:rPr>
        <w:t>Leanne Grace V. Principe</w:t>
      </w:r>
    </w:p>
    <w:p w14:paraId="3E027ACD" w14:textId="77777777" w:rsidR="002D52A4" w:rsidRPr="002D52A4" w:rsidRDefault="002D52A4" w:rsidP="002D52A4"/>
    <w:p w14:paraId="002DE0B8" w14:textId="13C3462A" w:rsidR="002D52A4" w:rsidRPr="002D52A4" w:rsidRDefault="00E46578" w:rsidP="00F44C4E">
      <w:r>
        <w:t xml:space="preserve">123 </w:t>
      </w:r>
      <w:proofErr w:type="spellStart"/>
      <w:r>
        <w:t>Buri</w:t>
      </w:r>
      <w:proofErr w:type="spellEnd"/>
      <w:r>
        <w:t xml:space="preserve"> Street</w:t>
      </w:r>
      <w:r w:rsidR="002D52A4" w:rsidRPr="002D52A4">
        <w:tab/>
      </w:r>
      <w:r w:rsidR="002D52A4" w:rsidRPr="002D52A4">
        <w:tab/>
      </w:r>
      <w:r w:rsidR="002D52A4" w:rsidRPr="002D52A4">
        <w:tab/>
      </w:r>
      <w:r w:rsidR="002D52A4" w:rsidRPr="002D52A4">
        <w:tab/>
      </w:r>
      <w:r w:rsidR="002D52A4" w:rsidRPr="002D52A4">
        <w:tab/>
      </w:r>
      <w:r w:rsidR="002D52A4" w:rsidRPr="002D52A4">
        <w:tab/>
      </w:r>
      <w:r w:rsidR="002D52A4" w:rsidRPr="002D52A4">
        <w:tab/>
      </w:r>
      <w:r w:rsidR="002D52A4" w:rsidRPr="002D52A4">
        <w:tab/>
      </w:r>
      <w:r w:rsidR="00F44C4E">
        <w:tab/>
      </w:r>
      <w:r w:rsidR="002D52A4" w:rsidRPr="002D52A4">
        <w:t>Phone: +639178755879</w:t>
      </w:r>
    </w:p>
    <w:p w14:paraId="7B12A8F0" w14:textId="34948710" w:rsidR="002D52A4" w:rsidRPr="002D52A4" w:rsidRDefault="002D52A4" w:rsidP="00F44C4E">
      <w:pPr>
        <w:pBdr>
          <w:bottom w:val="single" w:sz="12" w:space="1" w:color="auto"/>
        </w:pBdr>
      </w:pPr>
      <w:r w:rsidRPr="002D52A4">
        <w:t xml:space="preserve">Ayala </w:t>
      </w:r>
      <w:proofErr w:type="spellStart"/>
      <w:r w:rsidRPr="002D52A4">
        <w:t>Alabang</w:t>
      </w:r>
      <w:proofErr w:type="spellEnd"/>
      <w:r w:rsidRPr="002D52A4">
        <w:t xml:space="preserve"> Village, Muntinlupa City </w:t>
      </w:r>
      <w:r w:rsidRPr="002D52A4">
        <w:tab/>
      </w:r>
      <w:r w:rsidRPr="002D52A4">
        <w:tab/>
      </w:r>
      <w:r w:rsidRPr="002D52A4">
        <w:tab/>
      </w:r>
      <w:r w:rsidRPr="002D52A4">
        <w:tab/>
      </w:r>
      <w:r w:rsidR="00F44C4E">
        <w:tab/>
      </w:r>
      <w:r w:rsidRPr="002D52A4">
        <w:t xml:space="preserve">Email: </w:t>
      </w:r>
      <w:hyperlink r:id="rId11" w:history="1">
        <w:r w:rsidRPr="002D52A4">
          <w:rPr>
            <w:rStyle w:val="Hyperlink"/>
          </w:rPr>
          <w:t>lprincipe@yahoo.com</w:t>
        </w:r>
      </w:hyperlink>
    </w:p>
    <w:p w14:paraId="78544B1F" w14:textId="77777777" w:rsidR="002D52A4" w:rsidRPr="002D52A4" w:rsidRDefault="002D52A4" w:rsidP="00F44C4E">
      <w:pPr>
        <w:pBdr>
          <w:bottom w:val="single" w:sz="12" w:space="1" w:color="auto"/>
        </w:pBdr>
      </w:pPr>
    </w:p>
    <w:p w14:paraId="15E804F0" w14:textId="77777777" w:rsidR="002D52A4" w:rsidRPr="002D52A4" w:rsidRDefault="002D52A4" w:rsidP="002D52A4"/>
    <w:p w14:paraId="3F534394" w14:textId="77777777" w:rsidR="002D52A4" w:rsidRPr="002D52A4" w:rsidRDefault="002D52A4" w:rsidP="002D52A4">
      <w:pPr>
        <w:jc w:val="center"/>
        <w:rPr>
          <w:b/>
        </w:rPr>
      </w:pPr>
    </w:p>
    <w:p w14:paraId="011235E5" w14:textId="77777777" w:rsidR="002D52A4" w:rsidRPr="002D52A4" w:rsidRDefault="002D52A4" w:rsidP="002D52A4">
      <w:pPr>
        <w:jc w:val="center"/>
        <w:rPr>
          <w:b/>
        </w:rPr>
      </w:pPr>
      <w:r w:rsidRPr="002D52A4">
        <w:rPr>
          <w:b/>
        </w:rPr>
        <w:t>References for Leanne Grace V. Principe</w:t>
      </w:r>
    </w:p>
    <w:p w14:paraId="790B3DEA" w14:textId="77777777" w:rsidR="002D52A4" w:rsidRPr="002D52A4" w:rsidRDefault="002D52A4" w:rsidP="002D52A4">
      <w:pPr>
        <w:rPr>
          <w:b/>
        </w:rPr>
      </w:pPr>
    </w:p>
    <w:p w14:paraId="49CC5C75" w14:textId="3F79A9BF" w:rsidR="002D52A4" w:rsidRPr="002D52A4" w:rsidRDefault="002D52A4" w:rsidP="002D52A4">
      <w:pPr>
        <w:rPr>
          <w:b/>
          <w:i/>
        </w:rPr>
      </w:pPr>
      <w:r w:rsidRPr="002D52A4">
        <w:rPr>
          <w:b/>
          <w:i/>
        </w:rPr>
        <w:t>Professional References</w:t>
      </w:r>
      <w:r>
        <w:rPr>
          <w:b/>
          <w:i/>
        </w:rPr>
        <w:t>:</w:t>
      </w:r>
    </w:p>
    <w:p w14:paraId="4003CF48" w14:textId="77777777" w:rsidR="002D52A4" w:rsidRPr="002D52A4" w:rsidRDefault="002D52A4" w:rsidP="00F44C4E">
      <w:pPr>
        <w:ind w:left="270"/>
      </w:pPr>
      <w:proofErr w:type="spellStart"/>
      <w:r w:rsidRPr="002D52A4">
        <w:t>Poalabelle</w:t>
      </w:r>
      <w:proofErr w:type="spellEnd"/>
      <w:r w:rsidRPr="002D52A4">
        <w:t xml:space="preserve"> </w:t>
      </w:r>
      <w:proofErr w:type="spellStart"/>
      <w:r w:rsidRPr="002D52A4">
        <w:t>Sarfati</w:t>
      </w:r>
      <w:proofErr w:type="spellEnd"/>
      <w:r w:rsidRPr="002D52A4">
        <w:t xml:space="preserve"> </w:t>
      </w:r>
    </w:p>
    <w:p w14:paraId="6D33C5FC" w14:textId="77777777" w:rsidR="002D52A4" w:rsidRPr="002D52A4" w:rsidRDefault="002D52A4" w:rsidP="00F44C4E">
      <w:pPr>
        <w:ind w:left="270"/>
      </w:pPr>
      <w:r w:rsidRPr="002D52A4">
        <w:t>Former Account Manager, Thoughts &amp; Notions Events Inc.</w:t>
      </w:r>
    </w:p>
    <w:p w14:paraId="763F43AA" w14:textId="77777777" w:rsidR="002D52A4" w:rsidRPr="002D52A4" w:rsidRDefault="002D52A4" w:rsidP="00F44C4E">
      <w:pPr>
        <w:ind w:left="270"/>
      </w:pPr>
      <w:proofErr w:type="spellStart"/>
      <w:r w:rsidRPr="002D52A4">
        <w:t>Philam</w:t>
      </w:r>
      <w:proofErr w:type="spellEnd"/>
      <w:r w:rsidRPr="002D52A4">
        <w:t xml:space="preserve"> Life Bldg., Acacia Road, Madrigal Business Park, Muntinlupa City 1702</w:t>
      </w:r>
    </w:p>
    <w:p w14:paraId="7413B8FB" w14:textId="77777777" w:rsidR="002D52A4" w:rsidRPr="002D52A4" w:rsidRDefault="002D52A4" w:rsidP="00F44C4E">
      <w:pPr>
        <w:ind w:left="270"/>
      </w:pPr>
      <w:r w:rsidRPr="002D52A4">
        <w:t>Phone: 0917 842 9991</w:t>
      </w:r>
    </w:p>
    <w:p w14:paraId="33AC6880" w14:textId="77777777" w:rsidR="002D52A4" w:rsidRPr="002D52A4" w:rsidRDefault="002D52A4" w:rsidP="00F44C4E">
      <w:pPr>
        <w:ind w:left="270"/>
      </w:pPr>
      <w:r w:rsidRPr="002D52A4">
        <w:t>Email: poalabelle@yahoo.com</w:t>
      </w:r>
    </w:p>
    <w:p w14:paraId="7831BEF4" w14:textId="77777777" w:rsidR="002D52A4" w:rsidRPr="002D52A4" w:rsidRDefault="002D52A4" w:rsidP="00F44C4E">
      <w:pPr>
        <w:ind w:left="270"/>
      </w:pPr>
    </w:p>
    <w:p w14:paraId="27778948" w14:textId="77777777" w:rsidR="002D52A4" w:rsidRPr="002D52A4" w:rsidRDefault="002D52A4" w:rsidP="00F44C4E">
      <w:pPr>
        <w:ind w:left="270"/>
      </w:pPr>
      <w:r w:rsidRPr="002D52A4">
        <w:t xml:space="preserve">Lorna </w:t>
      </w:r>
      <w:proofErr w:type="spellStart"/>
      <w:r w:rsidRPr="002D52A4">
        <w:t>Ibayan</w:t>
      </w:r>
      <w:proofErr w:type="spellEnd"/>
    </w:p>
    <w:p w14:paraId="2FDA65B3" w14:textId="77777777" w:rsidR="002D52A4" w:rsidRPr="002D52A4" w:rsidRDefault="002D52A4" w:rsidP="00F44C4E">
      <w:pPr>
        <w:ind w:left="270"/>
      </w:pPr>
      <w:r w:rsidRPr="002D52A4">
        <w:t>Former Accounting Head, MPL Holdings Inc.</w:t>
      </w:r>
    </w:p>
    <w:p w14:paraId="687C55FF" w14:textId="77777777" w:rsidR="002D52A4" w:rsidRPr="002D52A4" w:rsidRDefault="002D52A4" w:rsidP="00F44C4E">
      <w:pPr>
        <w:ind w:left="270"/>
        <w:rPr>
          <w:rFonts w:eastAsia="Times New Roman"/>
          <w:color w:val="000000"/>
        </w:rPr>
      </w:pPr>
      <w:r w:rsidRPr="002D52A4">
        <w:rPr>
          <w:rFonts w:eastAsia="Times New Roman"/>
          <w:color w:val="000000"/>
          <w:shd w:val="clear" w:color="auto" w:fill="FFFFFF"/>
        </w:rPr>
        <w:t xml:space="preserve">1314 Marcos Alvarez Avenue, Talon V Las </w:t>
      </w:r>
      <w:proofErr w:type="spellStart"/>
      <w:r w:rsidRPr="002D52A4">
        <w:rPr>
          <w:rFonts w:eastAsia="Times New Roman"/>
          <w:color w:val="000000"/>
          <w:shd w:val="clear" w:color="auto" w:fill="FFFFFF"/>
        </w:rPr>
        <w:t>Pinas</w:t>
      </w:r>
      <w:proofErr w:type="spellEnd"/>
      <w:r w:rsidRPr="002D52A4">
        <w:rPr>
          <w:rFonts w:eastAsia="Times New Roman"/>
          <w:color w:val="000000"/>
          <w:shd w:val="clear" w:color="auto" w:fill="FFFFFF"/>
        </w:rPr>
        <w:t xml:space="preserve"> City 1747</w:t>
      </w:r>
    </w:p>
    <w:p w14:paraId="04FC0CE7" w14:textId="77777777" w:rsidR="002D52A4" w:rsidRPr="002D52A4" w:rsidRDefault="002D52A4" w:rsidP="00F44C4E">
      <w:pPr>
        <w:ind w:left="270"/>
      </w:pPr>
      <w:r w:rsidRPr="002D52A4">
        <w:t>Email: Ibayanlorna@gmail.com</w:t>
      </w:r>
    </w:p>
    <w:p w14:paraId="5487B7A8" w14:textId="77777777" w:rsidR="002D52A4" w:rsidRPr="002D52A4" w:rsidRDefault="002D52A4" w:rsidP="00F44C4E">
      <w:pPr>
        <w:ind w:left="270"/>
        <w:rPr>
          <w:b/>
        </w:rPr>
      </w:pPr>
    </w:p>
    <w:p w14:paraId="759D9BA5" w14:textId="77777777" w:rsidR="002D52A4" w:rsidRPr="002D52A4" w:rsidRDefault="002D52A4" w:rsidP="00F44C4E">
      <w:pPr>
        <w:ind w:left="270"/>
        <w:rPr>
          <w:b/>
        </w:rPr>
      </w:pPr>
    </w:p>
    <w:p w14:paraId="3A68ED32" w14:textId="73F2AA3C" w:rsidR="002D52A4" w:rsidRPr="002D52A4" w:rsidRDefault="002D52A4" w:rsidP="002D52A4">
      <w:pPr>
        <w:rPr>
          <w:b/>
          <w:i/>
        </w:rPr>
      </w:pPr>
      <w:r>
        <w:rPr>
          <w:b/>
          <w:i/>
        </w:rPr>
        <w:t>Character References:</w:t>
      </w:r>
    </w:p>
    <w:p w14:paraId="66607280" w14:textId="77777777" w:rsidR="002D52A4" w:rsidRPr="002D52A4" w:rsidRDefault="002D52A4" w:rsidP="00F44C4E">
      <w:pPr>
        <w:ind w:left="270"/>
      </w:pPr>
      <w:proofErr w:type="spellStart"/>
      <w:r w:rsidRPr="002D52A4">
        <w:t>Jynnette</w:t>
      </w:r>
      <w:proofErr w:type="spellEnd"/>
      <w:r w:rsidRPr="002D52A4">
        <w:t xml:space="preserve"> </w:t>
      </w:r>
      <w:proofErr w:type="spellStart"/>
      <w:r w:rsidRPr="002D52A4">
        <w:t>Punzalan</w:t>
      </w:r>
      <w:proofErr w:type="spellEnd"/>
      <w:r w:rsidRPr="002D52A4">
        <w:t xml:space="preserve"> (long-time friend, 8 years)</w:t>
      </w:r>
    </w:p>
    <w:p w14:paraId="1D158273" w14:textId="77777777" w:rsidR="002D52A4" w:rsidRPr="002D52A4" w:rsidRDefault="002D52A4" w:rsidP="00F44C4E">
      <w:pPr>
        <w:ind w:left="270"/>
      </w:pPr>
      <w:r w:rsidRPr="002D52A4">
        <w:t xml:space="preserve">BF Executive Triangle </w:t>
      </w:r>
      <w:proofErr w:type="spellStart"/>
      <w:r w:rsidRPr="002D52A4">
        <w:t>Viilage</w:t>
      </w:r>
      <w:proofErr w:type="spellEnd"/>
      <w:r w:rsidRPr="002D52A4">
        <w:t xml:space="preserve">, Almanza Uno, Las </w:t>
      </w:r>
      <w:proofErr w:type="spellStart"/>
      <w:r w:rsidRPr="002D52A4">
        <w:t>Pinas</w:t>
      </w:r>
      <w:proofErr w:type="spellEnd"/>
      <w:r w:rsidRPr="002D52A4">
        <w:t xml:space="preserve"> City</w:t>
      </w:r>
    </w:p>
    <w:p w14:paraId="5D3A4979" w14:textId="77777777" w:rsidR="002D52A4" w:rsidRPr="002D52A4" w:rsidRDefault="002D52A4" w:rsidP="00F44C4E">
      <w:pPr>
        <w:ind w:left="270"/>
      </w:pPr>
      <w:r w:rsidRPr="002D52A4">
        <w:t>Phone: 0917 801 0295</w:t>
      </w:r>
    </w:p>
    <w:p w14:paraId="20217CAD" w14:textId="77777777" w:rsidR="002D52A4" w:rsidRPr="002D52A4" w:rsidRDefault="002D52A4" w:rsidP="00F44C4E">
      <w:pPr>
        <w:ind w:left="270"/>
      </w:pPr>
      <w:r w:rsidRPr="002D52A4">
        <w:t>Email: jynnette.punzalan@gmail.com</w:t>
      </w:r>
    </w:p>
    <w:p w14:paraId="3FB8CAE5" w14:textId="77777777" w:rsidR="002D52A4" w:rsidRPr="002D52A4" w:rsidRDefault="002D52A4" w:rsidP="00F44C4E">
      <w:pPr>
        <w:ind w:left="270"/>
      </w:pPr>
    </w:p>
    <w:p w14:paraId="2F4C8910" w14:textId="77777777" w:rsidR="002D52A4" w:rsidRPr="002D52A4" w:rsidRDefault="002D52A4" w:rsidP="00F44C4E">
      <w:pPr>
        <w:ind w:left="270"/>
      </w:pPr>
      <w:r w:rsidRPr="002D52A4">
        <w:t xml:space="preserve">Alessandra </w:t>
      </w:r>
      <w:proofErr w:type="spellStart"/>
      <w:r w:rsidRPr="002D52A4">
        <w:t>Orbito</w:t>
      </w:r>
      <w:proofErr w:type="spellEnd"/>
      <w:r w:rsidRPr="002D52A4">
        <w:t xml:space="preserve"> (long-time friend, 5 years)</w:t>
      </w:r>
    </w:p>
    <w:p w14:paraId="2632E46F" w14:textId="77777777" w:rsidR="002D52A4" w:rsidRPr="002D52A4" w:rsidRDefault="002D52A4" w:rsidP="00F44C4E">
      <w:pPr>
        <w:ind w:left="270"/>
      </w:pPr>
      <w:r w:rsidRPr="002D52A4">
        <w:t xml:space="preserve">Orchard Residential Estates, </w:t>
      </w:r>
      <w:proofErr w:type="spellStart"/>
      <w:r w:rsidRPr="002D52A4">
        <w:t>Dasmarinas</w:t>
      </w:r>
      <w:proofErr w:type="spellEnd"/>
      <w:r w:rsidRPr="002D52A4">
        <w:t xml:space="preserve">, Cavite City </w:t>
      </w:r>
    </w:p>
    <w:p w14:paraId="097243F4" w14:textId="77777777" w:rsidR="002D52A4" w:rsidRPr="002D52A4" w:rsidRDefault="002D52A4" w:rsidP="00F44C4E">
      <w:pPr>
        <w:ind w:left="270"/>
      </w:pPr>
      <w:r w:rsidRPr="002D52A4">
        <w:t>Phone: 0995 470 6388</w:t>
      </w:r>
    </w:p>
    <w:p w14:paraId="7FA5A202" w14:textId="77777777" w:rsidR="002D52A4" w:rsidRPr="002D52A4" w:rsidRDefault="002D52A4" w:rsidP="00F44C4E">
      <w:pPr>
        <w:ind w:left="270"/>
      </w:pPr>
      <w:r w:rsidRPr="002D52A4">
        <w:t>Email: alessandraorbito@gmail.com</w:t>
      </w:r>
    </w:p>
    <w:p w14:paraId="104513AD" w14:textId="77777777" w:rsidR="002D52A4" w:rsidRPr="002D52A4" w:rsidRDefault="002D52A4" w:rsidP="00F44C4E">
      <w:pPr>
        <w:ind w:left="270"/>
      </w:pPr>
    </w:p>
    <w:p w14:paraId="45108B85" w14:textId="77777777" w:rsidR="002D52A4" w:rsidRPr="002D52A4" w:rsidRDefault="002D52A4" w:rsidP="002D52A4">
      <w:pPr>
        <w:rPr>
          <w:b/>
        </w:rPr>
      </w:pPr>
    </w:p>
    <w:p w14:paraId="26C54595" w14:textId="77777777" w:rsidR="002D52A4" w:rsidRPr="002D52A4" w:rsidRDefault="002D52A4" w:rsidP="002D52A4">
      <w:pPr>
        <w:rPr>
          <w:b/>
        </w:rPr>
      </w:pPr>
    </w:p>
    <w:p w14:paraId="040ED55B" w14:textId="77777777" w:rsidR="00614DCA" w:rsidRPr="002D52A4" w:rsidRDefault="00614DCA" w:rsidP="002D52A4"/>
    <w:p w14:paraId="481BB98F" w14:textId="77777777" w:rsidR="00614DCA" w:rsidRPr="002D52A4" w:rsidRDefault="00614DCA" w:rsidP="002D52A4"/>
    <w:p w14:paraId="6AAA70F3" w14:textId="77777777" w:rsidR="00614DCA" w:rsidRPr="002D52A4" w:rsidRDefault="00614DCA" w:rsidP="002D52A4"/>
    <w:p w14:paraId="27BBF77D" w14:textId="77777777" w:rsidR="00614DCA" w:rsidRPr="002D52A4" w:rsidRDefault="00614DCA" w:rsidP="002D52A4"/>
    <w:p w14:paraId="71124EBF" w14:textId="77777777" w:rsidR="00614DCA" w:rsidRPr="002D52A4" w:rsidRDefault="00614DCA"/>
    <w:p w14:paraId="6663FB82" w14:textId="77777777" w:rsidR="00614DCA" w:rsidRPr="002D52A4" w:rsidRDefault="00614DCA"/>
    <w:p w14:paraId="24B48976" w14:textId="77777777" w:rsidR="00614DCA" w:rsidRPr="002D52A4" w:rsidRDefault="00614DCA"/>
    <w:p w14:paraId="3D0A4889" w14:textId="77777777" w:rsidR="00614DCA" w:rsidRPr="002D52A4" w:rsidRDefault="00614DCA"/>
    <w:p w14:paraId="4E8D9359" w14:textId="77777777" w:rsidR="00614DCA" w:rsidRDefault="00614DCA"/>
    <w:p w14:paraId="285AA688" w14:textId="77777777" w:rsidR="00614DCA" w:rsidRDefault="00614DCA"/>
    <w:p w14:paraId="38B38A25" w14:textId="77777777" w:rsidR="00614DCA" w:rsidRDefault="00614DCA"/>
    <w:sectPr w:rsidR="00614DCA" w:rsidSect="00256356">
      <w:type w:val="continuous"/>
      <w:pgSz w:w="12240" w:h="15840"/>
      <w:pgMar w:top="720" w:right="1080" w:bottom="720" w:left="1080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F1C55" w14:textId="77777777" w:rsidR="00185C79" w:rsidRDefault="00185C79">
      <w:pPr>
        <w:spacing w:line="240" w:lineRule="auto"/>
      </w:pPr>
      <w:r>
        <w:separator/>
      </w:r>
    </w:p>
  </w:endnote>
  <w:endnote w:type="continuationSeparator" w:id="0">
    <w:p w14:paraId="130470D5" w14:textId="77777777" w:rsidR="00185C79" w:rsidRDefault="00185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55012" w14:textId="77777777" w:rsidR="00037056" w:rsidRDefault="00037056" w:rsidP="0067591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BD8A19" w14:textId="77777777" w:rsidR="00037056" w:rsidRDefault="00037056" w:rsidP="0003705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A04B7" w14:textId="77777777" w:rsidR="00037056" w:rsidRDefault="00037056" w:rsidP="0067591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02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143A004" w14:textId="77777777" w:rsidR="00037056" w:rsidRDefault="00037056" w:rsidP="000370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B824F" w14:textId="77777777" w:rsidR="00185C79" w:rsidRDefault="00185C79">
      <w:pPr>
        <w:spacing w:line="240" w:lineRule="auto"/>
      </w:pPr>
      <w:r>
        <w:separator/>
      </w:r>
    </w:p>
  </w:footnote>
  <w:footnote w:type="continuationSeparator" w:id="0">
    <w:p w14:paraId="3242714F" w14:textId="77777777" w:rsidR="00185C79" w:rsidRDefault="00185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514D2" w14:textId="77777777" w:rsidR="002D52A4" w:rsidRDefault="002D52A4" w:rsidP="00256356">
    <w:pPr>
      <w:pStyle w:val="Title"/>
      <w:ind w:left="180"/>
      <w:rPr>
        <w:sz w:val="32"/>
        <w:szCs w:val="32"/>
      </w:rPr>
    </w:pPr>
  </w:p>
  <w:p w14:paraId="2F3331B6" w14:textId="77777777" w:rsidR="003336E0" w:rsidRPr="00E847A1" w:rsidRDefault="003336E0" w:rsidP="00256356">
    <w:pPr>
      <w:pStyle w:val="Title"/>
      <w:ind w:left="180"/>
      <w:rPr>
        <w:sz w:val="32"/>
        <w:szCs w:val="32"/>
      </w:rPr>
    </w:pPr>
    <w:r w:rsidRPr="00E847A1">
      <w:rPr>
        <w:sz w:val="32"/>
        <w:szCs w:val="32"/>
      </w:rPr>
      <w:t xml:space="preserve">Leanne </w:t>
    </w:r>
    <w:r w:rsidR="00CE0D36">
      <w:rPr>
        <w:sz w:val="32"/>
        <w:szCs w:val="32"/>
      </w:rPr>
      <w:t xml:space="preserve">Grace V. </w:t>
    </w:r>
    <w:r w:rsidRPr="00E847A1">
      <w:rPr>
        <w:sz w:val="32"/>
        <w:szCs w:val="32"/>
      </w:rPr>
      <w:t>Principe</w:t>
    </w:r>
  </w:p>
  <w:p w14:paraId="5A06D7E6" w14:textId="17405B62" w:rsidR="003336E0" w:rsidRDefault="003336E0" w:rsidP="00256356">
    <w:pPr>
      <w:pStyle w:val="ContactDetails"/>
      <w:ind w:left="270"/>
    </w:pPr>
    <w:r>
      <w:t xml:space="preserve">123 </w:t>
    </w:r>
    <w:proofErr w:type="spellStart"/>
    <w:r>
      <w:t>Buri</w:t>
    </w:r>
    <w:proofErr w:type="spellEnd"/>
    <w:r>
      <w:t xml:space="preserve"> St., Ayala </w:t>
    </w:r>
    <w:proofErr w:type="spellStart"/>
    <w:r>
      <w:t>Alabang</w:t>
    </w:r>
    <w:proofErr w:type="spellEnd"/>
    <w:r>
      <w:t xml:space="preserve"> Village, Muntinlupa City, </w:t>
    </w:r>
    <w:r w:rsidR="00DB631D">
      <w:t xml:space="preserve">Manila, </w:t>
    </w:r>
    <w:r>
      <w:t>Philippines</w:t>
    </w:r>
    <w:r>
      <w:br/>
      <w:t xml:space="preserve">Phone: 0917-875-5879 </w:t>
    </w:r>
    <w:r>
      <w:rPr>
        <w:rFonts w:ascii="Wingdings" w:hAnsi="Wingdings"/>
      </w:rPr>
      <w:t></w:t>
    </w:r>
    <w:r>
      <w:t xml:space="preserve"> Fax: (02) 804-03-56 </w:t>
    </w:r>
    <w:r>
      <w:rPr>
        <w:rFonts w:ascii="Wingdings" w:hAnsi="Wingdings"/>
      </w:rPr>
      <w:t></w:t>
    </w:r>
    <w:r>
      <w:t xml:space="preserve">E-Mail: </w:t>
    </w:r>
    <w:hyperlink r:id="rId1" w:history="1">
      <w:r w:rsidR="00DB6730" w:rsidRPr="003D31B9">
        <w:rPr>
          <w:rStyle w:val="Hyperlink"/>
          <w:color w:val="000000"/>
          <w:u w:val="none"/>
        </w:rPr>
        <w:t>leanneprincipe07@gmail.com</w:t>
      </w:r>
    </w:hyperlink>
    <w:r w:rsidR="00DB6730" w:rsidRPr="003D31B9">
      <w:t xml:space="preserve"> </w:t>
    </w:r>
    <w:r w:rsidR="00DB6730">
      <w:t>or lprincipe</w:t>
    </w:r>
    <w:r>
      <w:t>@yahoo.com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263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B769D"/>
    <w:multiLevelType w:val="hybridMultilevel"/>
    <w:tmpl w:val="5AF00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B262A"/>
    <w:multiLevelType w:val="hybridMultilevel"/>
    <w:tmpl w:val="B18840BC"/>
    <w:lvl w:ilvl="0" w:tplc="4D6488EC">
      <w:start w:val="4"/>
      <w:numFmt w:val="bullet"/>
      <w:lvlText w:val="-"/>
      <w:lvlJc w:val="left"/>
      <w:pPr>
        <w:ind w:left="720" w:hanging="360"/>
      </w:pPr>
      <w:rPr>
        <w:rFonts w:ascii="Arial" w:eastAsia="Book Antiqu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D29B3"/>
    <w:multiLevelType w:val="hybridMultilevel"/>
    <w:tmpl w:val="F0BE3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85C82"/>
    <w:multiLevelType w:val="hybridMultilevel"/>
    <w:tmpl w:val="24681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5410A"/>
    <w:multiLevelType w:val="hybridMultilevel"/>
    <w:tmpl w:val="A28C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81679"/>
    <w:multiLevelType w:val="hybridMultilevel"/>
    <w:tmpl w:val="86EEF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1344AF"/>
    <w:multiLevelType w:val="hybridMultilevel"/>
    <w:tmpl w:val="682604AE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786C1B38"/>
    <w:multiLevelType w:val="hybridMultilevel"/>
    <w:tmpl w:val="B060F0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910757"/>
    <w:multiLevelType w:val="hybridMultilevel"/>
    <w:tmpl w:val="AC0E3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</w:num>
  <w:num w:numId="13">
    <w:abstractNumId w:val="16"/>
  </w:num>
  <w:num w:numId="14">
    <w:abstractNumId w:val="13"/>
  </w:num>
  <w:num w:numId="15">
    <w:abstractNumId w:val="14"/>
  </w:num>
  <w:num w:numId="16">
    <w:abstractNumId w:val="12"/>
  </w:num>
  <w:num w:numId="17">
    <w:abstractNumId w:val="10"/>
  </w:num>
  <w:num w:numId="18">
    <w:abstractNumId w:val="18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D0CF9"/>
    <w:rsid w:val="00006C96"/>
    <w:rsid w:val="00013582"/>
    <w:rsid w:val="00013925"/>
    <w:rsid w:val="00030774"/>
    <w:rsid w:val="000336FD"/>
    <w:rsid w:val="00037056"/>
    <w:rsid w:val="00070E59"/>
    <w:rsid w:val="0008025A"/>
    <w:rsid w:val="00091532"/>
    <w:rsid w:val="000A14D1"/>
    <w:rsid w:val="000B294D"/>
    <w:rsid w:val="000F119D"/>
    <w:rsid w:val="000F39F8"/>
    <w:rsid w:val="00102511"/>
    <w:rsid w:val="0011190E"/>
    <w:rsid w:val="00122F0D"/>
    <w:rsid w:val="00123285"/>
    <w:rsid w:val="00134A2A"/>
    <w:rsid w:val="00146310"/>
    <w:rsid w:val="00157066"/>
    <w:rsid w:val="001651FC"/>
    <w:rsid w:val="00185C79"/>
    <w:rsid w:val="001A3DF0"/>
    <w:rsid w:val="001B0CEA"/>
    <w:rsid w:val="001B2CE3"/>
    <w:rsid w:val="001C15EA"/>
    <w:rsid w:val="001C4561"/>
    <w:rsid w:val="001D4CB5"/>
    <w:rsid w:val="001E2F4B"/>
    <w:rsid w:val="001E3659"/>
    <w:rsid w:val="001E451F"/>
    <w:rsid w:val="001F1C67"/>
    <w:rsid w:val="0020231A"/>
    <w:rsid w:val="00234145"/>
    <w:rsid w:val="00256356"/>
    <w:rsid w:val="002656CB"/>
    <w:rsid w:val="00273128"/>
    <w:rsid w:val="00273738"/>
    <w:rsid w:val="00283BAF"/>
    <w:rsid w:val="002A0A86"/>
    <w:rsid w:val="002B4A78"/>
    <w:rsid w:val="002D0CF9"/>
    <w:rsid w:val="002D52A4"/>
    <w:rsid w:val="002F7F66"/>
    <w:rsid w:val="0031149A"/>
    <w:rsid w:val="003134B3"/>
    <w:rsid w:val="00323005"/>
    <w:rsid w:val="00323CF0"/>
    <w:rsid w:val="003336E0"/>
    <w:rsid w:val="003420FD"/>
    <w:rsid w:val="00343721"/>
    <w:rsid w:val="00361852"/>
    <w:rsid w:val="00382278"/>
    <w:rsid w:val="003D31B9"/>
    <w:rsid w:val="0041140C"/>
    <w:rsid w:val="0044328B"/>
    <w:rsid w:val="004438F3"/>
    <w:rsid w:val="004469D4"/>
    <w:rsid w:val="0045633C"/>
    <w:rsid w:val="0048390D"/>
    <w:rsid w:val="004936AC"/>
    <w:rsid w:val="004A247D"/>
    <w:rsid w:val="004A4950"/>
    <w:rsid w:val="004A4C57"/>
    <w:rsid w:val="004A6EDD"/>
    <w:rsid w:val="004C4EF2"/>
    <w:rsid w:val="004C5D4D"/>
    <w:rsid w:val="0050799D"/>
    <w:rsid w:val="00512E6B"/>
    <w:rsid w:val="00580BAB"/>
    <w:rsid w:val="005A4F73"/>
    <w:rsid w:val="005B5647"/>
    <w:rsid w:val="005E72F2"/>
    <w:rsid w:val="00614DCA"/>
    <w:rsid w:val="00635811"/>
    <w:rsid w:val="00650E76"/>
    <w:rsid w:val="00651A79"/>
    <w:rsid w:val="00661617"/>
    <w:rsid w:val="00675910"/>
    <w:rsid w:val="00696342"/>
    <w:rsid w:val="006B35E2"/>
    <w:rsid w:val="006C6AD5"/>
    <w:rsid w:val="006F14E8"/>
    <w:rsid w:val="00710E40"/>
    <w:rsid w:val="00734AEE"/>
    <w:rsid w:val="00741428"/>
    <w:rsid w:val="0075238B"/>
    <w:rsid w:val="00763023"/>
    <w:rsid w:val="007E2867"/>
    <w:rsid w:val="007E5680"/>
    <w:rsid w:val="007F1CD5"/>
    <w:rsid w:val="008053FD"/>
    <w:rsid w:val="00827E66"/>
    <w:rsid w:val="00852270"/>
    <w:rsid w:val="00860298"/>
    <w:rsid w:val="008760B8"/>
    <w:rsid w:val="008942C4"/>
    <w:rsid w:val="00895392"/>
    <w:rsid w:val="008C503B"/>
    <w:rsid w:val="008D5490"/>
    <w:rsid w:val="008E0DDF"/>
    <w:rsid w:val="008F5C80"/>
    <w:rsid w:val="00920CBF"/>
    <w:rsid w:val="00923A54"/>
    <w:rsid w:val="00923F91"/>
    <w:rsid w:val="00941F78"/>
    <w:rsid w:val="009448D8"/>
    <w:rsid w:val="0095446A"/>
    <w:rsid w:val="009546EF"/>
    <w:rsid w:val="00964E6D"/>
    <w:rsid w:val="009659E9"/>
    <w:rsid w:val="009903E5"/>
    <w:rsid w:val="00995EAB"/>
    <w:rsid w:val="009C09B2"/>
    <w:rsid w:val="009D37D4"/>
    <w:rsid w:val="00A06DA7"/>
    <w:rsid w:val="00A2292C"/>
    <w:rsid w:val="00A25476"/>
    <w:rsid w:val="00A66945"/>
    <w:rsid w:val="00A71F62"/>
    <w:rsid w:val="00AC26B3"/>
    <w:rsid w:val="00AD705F"/>
    <w:rsid w:val="00B0124B"/>
    <w:rsid w:val="00B4348E"/>
    <w:rsid w:val="00B474C0"/>
    <w:rsid w:val="00B6664B"/>
    <w:rsid w:val="00B71F6A"/>
    <w:rsid w:val="00B85158"/>
    <w:rsid w:val="00BA65A2"/>
    <w:rsid w:val="00BE4B14"/>
    <w:rsid w:val="00BF4247"/>
    <w:rsid w:val="00C01D40"/>
    <w:rsid w:val="00C117D3"/>
    <w:rsid w:val="00C465DC"/>
    <w:rsid w:val="00C53302"/>
    <w:rsid w:val="00C6372A"/>
    <w:rsid w:val="00C648A8"/>
    <w:rsid w:val="00C86191"/>
    <w:rsid w:val="00CD11F7"/>
    <w:rsid w:val="00CD1484"/>
    <w:rsid w:val="00CD50E4"/>
    <w:rsid w:val="00CE0D36"/>
    <w:rsid w:val="00CF5A28"/>
    <w:rsid w:val="00D06866"/>
    <w:rsid w:val="00D22AAF"/>
    <w:rsid w:val="00D27807"/>
    <w:rsid w:val="00D339E4"/>
    <w:rsid w:val="00D420E7"/>
    <w:rsid w:val="00D60AB9"/>
    <w:rsid w:val="00D72DCC"/>
    <w:rsid w:val="00DB631D"/>
    <w:rsid w:val="00DB6730"/>
    <w:rsid w:val="00DC01F7"/>
    <w:rsid w:val="00DF49B4"/>
    <w:rsid w:val="00E36F84"/>
    <w:rsid w:val="00E4379F"/>
    <w:rsid w:val="00E46578"/>
    <w:rsid w:val="00E54BBC"/>
    <w:rsid w:val="00E65A9A"/>
    <w:rsid w:val="00E847A1"/>
    <w:rsid w:val="00E8502F"/>
    <w:rsid w:val="00EA38B1"/>
    <w:rsid w:val="00EB19CC"/>
    <w:rsid w:val="00F13A9A"/>
    <w:rsid w:val="00F231B7"/>
    <w:rsid w:val="00F266EB"/>
    <w:rsid w:val="00F44C4E"/>
    <w:rsid w:val="00F80549"/>
    <w:rsid w:val="00F9247F"/>
    <w:rsid w:val="00F97215"/>
    <w:rsid w:val="00FD4C6A"/>
    <w:rsid w:val="00FD75A1"/>
    <w:rsid w:val="00FF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5EF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PageNumber">
    <w:name w:val="page number"/>
    <w:basedOn w:val="DefaultParagraphFont"/>
    <w:uiPriority w:val="99"/>
    <w:semiHidden/>
    <w:unhideWhenUsed/>
    <w:rsid w:val="00037056"/>
  </w:style>
  <w:style w:type="character" w:styleId="Hyperlink">
    <w:name w:val="Hyperlink"/>
    <w:uiPriority w:val="99"/>
    <w:unhideWhenUsed/>
    <w:rsid w:val="00DB67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principe@yahoo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anneprincipe0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7C6E85-2F5C-9C44-95D2-573AE6E9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View:Resumes:Simple Resume.dotx</Template>
  <TotalTime>2</TotalTime>
  <Pages>3</Pages>
  <Words>643</Words>
  <Characters>3670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Experience	</vt:lpstr>
      <vt:lpstr>Education</vt:lpstr>
      <vt:lpstr>    Jose Rizal University                                                           </vt:lpstr>
      <vt:lpstr>    Southville International School affiliated with Foreign Universities            </vt:lpstr>
      <vt:lpstr/>
      <vt:lpstr>Skills</vt:lpstr>
      <vt:lpstr>Volunteer Experience, Seminars Attended, &amp; Awards</vt:lpstr>
      <vt:lpstr>    Member, SISFU Rotaract Club                                                     </vt:lpstr>
      <vt:lpstr>    Volunteer, Donation Drive for Typhoon Yolanda Victims, November 2014</vt:lpstr>
      <vt:lpstr>    </vt:lpstr>
    </vt:vector>
  </TitlesOfParts>
  <Manager/>
  <Company/>
  <LinksUpToDate>false</LinksUpToDate>
  <CharactersWithSpaces>4305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Larcie Viray</dc:creator>
  <cp:keywords/>
  <dc:description/>
  <cp:lastModifiedBy>louiseeeprince@gmail.com</cp:lastModifiedBy>
  <cp:revision>3</cp:revision>
  <cp:lastPrinted>2019-07-28T17:21:00Z</cp:lastPrinted>
  <dcterms:created xsi:type="dcterms:W3CDTF">2019-08-21T03:11:00Z</dcterms:created>
  <dcterms:modified xsi:type="dcterms:W3CDTF">2019-08-21T03:22:00Z</dcterms:modified>
  <cp:category/>
</cp:coreProperties>
</file>